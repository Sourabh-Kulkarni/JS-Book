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19116457"/>
        <w:docPartObj>
          <w:docPartGallery w:val="Cover Pages"/>
          <w:docPartUnique/>
        </w:docPartObj>
      </w:sdtPr>
      <w:sdtEndPr/>
      <w:sdtContent>
        <w:p w14:paraId="6E7D0090" w14:textId="77777777" w:rsidR="00502237" w:rsidRDefault="005022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2876D2" wp14:editId="24632E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93DA7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0675FE" wp14:editId="6EE941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15CFFD" w14:textId="598BC4C9" w:rsidR="00502237" w:rsidRDefault="004132A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Sourabh Kulkarni</w:t>
                                    </w:r>
                                  </w:p>
                                </w:sdtContent>
                              </w:sdt>
                              <w:p w14:paraId="07D9007E" w14:textId="7D736D4D" w:rsidR="00502237" w:rsidRDefault="00E11A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32A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SOURABHK</w:t>
                                    </w:r>
                                    <w:r w:rsidR="0050223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@GLOBALNESTSOLUTIONS.COM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0675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15CFFD" w14:textId="598BC4C9" w:rsidR="00502237" w:rsidRDefault="004132A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Sourabh Kulkarni</w:t>
                              </w:r>
                            </w:p>
                          </w:sdtContent>
                        </w:sdt>
                        <w:p w14:paraId="07D9007E" w14:textId="7D736D4D" w:rsidR="00502237" w:rsidRDefault="00E11A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32A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SOURABHK</w:t>
                              </w:r>
                              <w:r w:rsidR="0050223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@GLOBALNESTSOLUTIONS.COM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8C5099" wp14:editId="72FCBC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BCF6A" w14:textId="77777777" w:rsidR="00502237" w:rsidRDefault="0050223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B30C7B7" w14:textId="1F96DBD8" w:rsidR="00502237" w:rsidRDefault="004132A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User List web part features for different users based on their Subscriptions.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8C509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65BCF6A" w14:textId="77777777" w:rsidR="00502237" w:rsidRDefault="0050223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B30C7B7" w14:textId="1F96DBD8" w:rsidR="00502237" w:rsidRDefault="004132A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User List web part features for different users based on their Subscriptions.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CACAFB" wp14:editId="52D9DC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B5E98" w14:textId="06536533" w:rsidR="00502237" w:rsidRDefault="00E11A1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32A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User Story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C8B513" w14:textId="3BC9D1CE" w:rsidR="00502237" w:rsidRDefault="004132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List Web Part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CACAF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0DB5E98" w14:textId="06536533" w:rsidR="00502237" w:rsidRDefault="00E11A1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32A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User Story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C8B513" w14:textId="3BC9D1CE" w:rsidR="00502237" w:rsidRDefault="004132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List Web Part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8B872D" w14:textId="77777777" w:rsidR="00DE5ED7" w:rsidRDefault="005334E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AF186A6" wp14:editId="6EC73B56">
                <wp:simplePos x="0" y="0"/>
                <wp:positionH relativeFrom="column">
                  <wp:posOffset>2124075</wp:posOffset>
                </wp:positionH>
                <wp:positionV relativeFrom="page">
                  <wp:posOffset>1209675</wp:posOffset>
                </wp:positionV>
                <wp:extent cx="1609725" cy="1076325"/>
                <wp:effectExtent l="0" t="0" r="9525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lobalNest_logo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02237">
            <w:br w:type="page"/>
          </w:r>
        </w:p>
        <w:p w14:paraId="7F8EDCC1" w14:textId="77777777" w:rsidR="00502237" w:rsidRDefault="00E11A1A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7293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7E56E" w14:textId="77777777" w:rsidR="00FF059A" w:rsidRDefault="00FF059A">
          <w:pPr>
            <w:pStyle w:val="TOCHeading"/>
          </w:pPr>
          <w:r>
            <w:t>Contents</w:t>
          </w:r>
        </w:p>
        <w:p w14:paraId="77E9769D" w14:textId="77777777" w:rsidR="00FF059A" w:rsidRPr="00FF059A" w:rsidRDefault="00FF059A" w:rsidP="00FF059A"/>
        <w:p w14:paraId="02DB769F" w14:textId="4F8B676D" w:rsidR="00E11A1A" w:rsidRDefault="000643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10448" w:history="1">
            <w:r w:rsidR="00E11A1A" w:rsidRPr="007E5AAB">
              <w:rPr>
                <w:rStyle w:val="Hyperlink"/>
                <w:noProof/>
              </w:rPr>
              <w:t>Overview</w:t>
            </w:r>
            <w:r w:rsidR="00E11A1A">
              <w:rPr>
                <w:noProof/>
                <w:webHidden/>
              </w:rPr>
              <w:tab/>
            </w:r>
            <w:r w:rsidR="00E11A1A">
              <w:rPr>
                <w:noProof/>
                <w:webHidden/>
              </w:rPr>
              <w:fldChar w:fldCharType="begin"/>
            </w:r>
            <w:r w:rsidR="00E11A1A">
              <w:rPr>
                <w:noProof/>
                <w:webHidden/>
              </w:rPr>
              <w:instrText xml:space="preserve"> PAGEREF _Toc77110448 \h </w:instrText>
            </w:r>
            <w:r w:rsidR="00E11A1A">
              <w:rPr>
                <w:noProof/>
                <w:webHidden/>
              </w:rPr>
            </w:r>
            <w:r w:rsidR="00E11A1A">
              <w:rPr>
                <w:noProof/>
                <w:webHidden/>
              </w:rPr>
              <w:fldChar w:fldCharType="separate"/>
            </w:r>
            <w:r w:rsidR="00E11A1A">
              <w:rPr>
                <w:noProof/>
                <w:webHidden/>
              </w:rPr>
              <w:t>1</w:t>
            </w:r>
            <w:r w:rsidR="00E11A1A">
              <w:rPr>
                <w:noProof/>
                <w:webHidden/>
              </w:rPr>
              <w:fldChar w:fldCharType="end"/>
            </w:r>
          </w:hyperlink>
        </w:p>
        <w:p w14:paraId="38625BCC" w14:textId="33B54086" w:rsidR="00E11A1A" w:rsidRDefault="00E11A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7110449" w:history="1">
            <w:r w:rsidRPr="007E5AAB">
              <w:rPr>
                <w:rStyle w:val="Hyperlink"/>
                <w:noProof/>
              </w:rPr>
              <w:t>End-User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7721" w14:textId="5474D8BD" w:rsidR="00E11A1A" w:rsidRDefault="00E11A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7110450" w:history="1">
            <w:r w:rsidRPr="007E5AAB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0B8D" w14:textId="269E206C" w:rsidR="00E11A1A" w:rsidRDefault="00E11A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7110451" w:history="1">
            <w:r w:rsidRPr="007E5AAB">
              <w:rPr>
                <w:rStyle w:val="Hyperlink"/>
                <w:noProof/>
              </w:rPr>
              <w:t>Tenant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6498" w14:textId="005ADC8B" w:rsidR="00FF059A" w:rsidRPr="004132AB" w:rsidRDefault="000643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B0BE70" w14:textId="77777777" w:rsidR="004132AB" w:rsidRDefault="004132AB" w:rsidP="00994C03"/>
    <w:p w14:paraId="4F0E0AB5" w14:textId="124764FC" w:rsidR="004132AB" w:rsidRDefault="004132AB" w:rsidP="004132AB">
      <w:pPr>
        <w:pStyle w:val="Heading1"/>
        <w:jc w:val="center"/>
      </w:pPr>
      <w:bookmarkStart w:id="0" w:name="_Toc77110448"/>
      <w:r>
        <w:t>Overview</w:t>
      </w:r>
      <w:bookmarkEnd w:id="0"/>
    </w:p>
    <w:p w14:paraId="57F9D2AA" w14:textId="77777777" w:rsidR="004132AB" w:rsidRPr="004132AB" w:rsidRDefault="004132AB" w:rsidP="004132AB"/>
    <w:p w14:paraId="322FDFAC" w14:textId="77777777" w:rsidR="004132AB" w:rsidRDefault="004132AB" w:rsidP="004132AB">
      <w:r>
        <w:t>The User List web part is rich in configurable features based on level of subscriptions and also based on permission types.</w:t>
      </w:r>
    </w:p>
    <w:p w14:paraId="6D6C78F7" w14:textId="768E2131" w:rsidR="004132AB" w:rsidRDefault="004132AB" w:rsidP="004132AB">
      <w:r>
        <w:t>There are 3 levels of access permissions present namely,</w:t>
      </w:r>
    </w:p>
    <w:p w14:paraId="5F46F843" w14:textId="2986AB80" w:rsidR="004132AB" w:rsidRDefault="004132AB" w:rsidP="004132AB">
      <w:pPr>
        <w:pStyle w:val="ListParagraph"/>
        <w:numPr>
          <w:ilvl w:val="0"/>
          <w:numId w:val="3"/>
        </w:numPr>
      </w:pPr>
      <w:r>
        <w:t>End-User</w:t>
      </w:r>
    </w:p>
    <w:p w14:paraId="2E6E0FE3" w14:textId="7C5F9F78" w:rsidR="004132AB" w:rsidRDefault="004132AB" w:rsidP="004132AB">
      <w:pPr>
        <w:pStyle w:val="ListParagraph"/>
        <w:numPr>
          <w:ilvl w:val="0"/>
          <w:numId w:val="3"/>
        </w:numPr>
      </w:pPr>
      <w:r>
        <w:t>Admin</w:t>
      </w:r>
    </w:p>
    <w:p w14:paraId="7B75B37B" w14:textId="459C3CCD" w:rsidR="004132AB" w:rsidRDefault="004132AB" w:rsidP="004132AB">
      <w:pPr>
        <w:pStyle w:val="ListParagraph"/>
        <w:numPr>
          <w:ilvl w:val="0"/>
          <w:numId w:val="3"/>
        </w:numPr>
      </w:pPr>
      <w:r>
        <w:t>Tenant Admin</w:t>
      </w:r>
    </w:p>
    <w:p w14:paraId="564CA21B" w14:textId="77777777" w:rsidR="004132AB" w:rsidRDefault="004132AB" w:rsidP="004132AB">
      <w:r>
        <w:t>The below description elaborates each categories’ access fields.</w:t>
      </w:r>
    </w:p>
    <w:p w14:paraId="15D57132" w14:textId="47472363" w:rsidR="004132AB" w:rsidRDefault="004132AB" w:rsidP="004132AB">
      <w:pPr>
        <w:pStyle w:val="Heading1"/>
        <w:jc w:val="center"/>
      </w:pPr>
      <w:bookmarkStart w:id="1" w:name="_Toc77110449"/>
      <w:r>
        <w:t>End-User</w:t>
      </w:r>
      <w:bookmarkEnd w:id="1"/>
    </w:p>
    <w:p w14:paraId="0F255FB0" w14:textId="77777777" w:rsidR="004132AB" w:rsidRPr="004132AB" w:rsidRDefault="004132AB" w:rsidP="004132AB"/>
    <w:p w14:paraId="3BFC24C1" w14:textId="27D4AACC" w:rsidR="004132AB" w:rsidRDefault="004132AB" w:rsidP="004132AB">
      <w:r>
        <w:t>The End-User has permission based on the allocation from Admin.</w:t>
      </w:r>
    </w:p>
    <w:p w14:paraId="254A32D3" w14:textId="799163B0" w:rsidR="004132AB" w:rsidRDefault="004132AB" w:rsidP="004132AB">
      <w:r>
        <w:t>For instance, an End-User may get features like displaying E-Mail ID, Phone number.</w:t>
      </w:r>
    </w:p>
    <w:p w14:paraId="59AA5C89" w14:textId="77ACC883" w:rsidR="004132AB" w:rsidRDefault="004132AB" w:rsidP="004132AB"/>
    <w:p w14:paraId="3A953423" w14:textId="0E04635F" w:rsidR="004132AB" w:rsidRDefault="004132AB" w:rsidP="004132AB">
      <w:pPr>
        <w:pStyle w:val="Heading1"/>
        <w:jc w:val="center"/>
      </w:pPr>
      <w:bookmarkStart w:id="2" w:name="_Toc77110450"/>
      <w:r>
        <w:t>Admin</w:t>
      </w:r>
      <w:bookmarkEnd w:id="2"/>
    </w:p>
    <w:p w14:paraId="5964DAFF" w14:textId="0D325E47" w:rsidR="004132AB" w:rsidRDefault="004132AB" w:rsidP="004132AB"/>
    <w:p w14:paraId="60578403" w14:textId="6AD3B46E" w:rsidR="004132AB" w:rsidRDefault="004132AB" w:rsidP="004132AB">
      <w:r>
        <w:t>The SharePoint Admin has the control over most of the features.</w:t>
      </w:r>
    </w:p>
    <w:p w14:paraId="56BDCE7B" w14:textId="33DAEDFD" w:rsidR="004132AB" w:rsidRDefault="004132AB" w:rsidP="004132AB">
      <w:r>
        <w:t xml:space="preserve">Example, an Admin can have access to control the display of the different tabs within the web-part. </w:t>
      </w:r>
    </w:p>
    <w:p w14:paraId="70E8C286" w14:textId="5F079B4B" w:rsidR="004132AB" w:rsidRDefault="004132AB" w:rsidP="004132AB">
      <w:r>
        <w:t>The following are the different tabs and their functionality:</w:t>
      </w:r>
    </w:p>
    <w:p w14:paraId="35F50D54" w14:textId="4494DFB0" w:rsidR="004132AB" w:rsidRDefault="00784910" w:rsidP="004132AB">
      <w:pPr>
        <w:pStyle w:val="ListParagraph"/>
        <w:numPr>
          <w:ilvl w:val="0"/>
          <w:numId w:val="4"/>
        </w:numPr>
      </w:pPr>
      <w:r>
        <w:t>“</w:t>
      </w:r>
      <w:r w:rsidR="004132AB">
        <w:t>All</w:t>
      </w:r>
      <w:r>
        <w:t>”</w:t>
      </w:r>
      <w:r w:rsidR="004132AB">
        <w:t xml:space="preserve"> tab: It displays all the users’ list present in the Active Directory.</w:t>
      </w:r>
    </w:p>
    <w:p w14:paraId="22C2260A" w14:textId="137FB817" w:rsidR="00784910" w:rsidRDefault="00784910" w:rsidP="004132AB">
      <w:pPr>
        <w:pStyle w:val="ListParagraph"/>
        <w:numPr>
          <w:ilvl w:val="0"/>
          <w:numId w:val="4"/>
        </w:numPr>
      </w:pPr>
      <w:r>
        <w:t>“</w:t>
      </w:r>
      <w:r w:rsidR="004132AB">
        <w:t>Followers</w:t>
      </w:r>
      <w:r>
        <w:t>”</w:t>
      </w:r>
      <w:r w:rsidR="004132AB">
        <w:t xml:space="preserve"> tab: This tab displays all the user</w:t>
      </w:r>
      <w:r>
        <w:t>s who are following the current site user.</w:t>
      </w:r>
    </w:p>
    <w:p w14:paraId="41DD743F" w14:textId="2098A205" w:rsidR="004132AB" w:rsidRDefault="004132AB" w:rsidP="004132AB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784910">
        <w:t xml:space="preserve">“Following” tab: This tab displays all the </w:t>
      </w:r>
      <w:r w:rsidR="00322412">
        <w:t>users following the current site user.</w:t>
      </w:r>
    </w:p>
    <w:p w14:paraId="1A8C65B9" w14:textId="51D4BB86" w:rsidR="00322412" w:rsidRPr="004132AB" w:rsidRDefault="00322412" w:rsidP="00322412">
      <w:r>
        <w:t>An Admin can also have access to features like change the name display based on either US or UK based naming conventions etc.</w:t>
      </w:r>
    </w:p>
    <w:p w14:paraId="6C84F48A" w14:textId="501747EF" w:rsidR="004132AB" w:rsidRDefault="00322412" w:rsidP="00322412">
      <w:pPr>
        <w:pStyle w:val="Heading1"/>
        <w:jc w:val="center"/>
      </w:pPr>
      <w:bookmarkStart w:id="3" w:name="_Toc77110451"/>
      <w:r>
        <w:t>Tenant Admin</w:t>
      </w:r>
      <w:bookmarkEnd w:id="3"/>
    </w:p>
    <w:p w14:paraId="282F816E" w14:textId="41851820" w:rsidR="00322412" w:rsidRDefault="00322412" w:rsidP="00322412"/>
    <w:p w14:paraId="29FB6230" w14:textId="46D007CF" w:rsidR="00322412" w:rsidRDefault="00322412" w:rsidP="00322412">
      <w:r>
        <w:t>Tenant Admin has limited access to features.</w:t>
      </w:r>
    </w:p>
    <w:p w14:paraId="35C86DA3" w14:textId="1B0A0988" w:rsidR="0067402A" w:rsidRPr="00322412" w:rsidRDefault="0067402A" w:rsidP="00322412"/>
    <w:p w14:paraId="68C50019" w14:textId="756987A0" w:rsidR="004132AB" w:rsidRPr="005539A4" w:rsidRDefault="00502237" w:rsidP="004132AB">
      <w:r>
        <w:br w:type="page"/>
      </w:r>
    </w:p>
    <w:p w14:paraId="13F5236D" w14:textId="77777777" w:rsidR="00994C03" w:rsidRDefault="00994C03" w:rsidP="00994C03"/>
    <w:p w14:paraId="3E5CBE20" w14:textId="77777777" w:rsidR="00994C03" w:rsidRDefault="00994C03" w:rsidP="00994C03">
      <w:pPr>
        <w:pStyle w:val="Heading1"/>
      </w:pPr>
    </w:p>
    <w:p w14:paraId="06F6ADF1" w14:textId="77777777" w:rsidR="00994C03" w:rsidRDefault="00994C03" w:rsidP="00994C03"/>
    <w:p w14:paraId="407BA1A3" w14:textId="77777777" w:rsidR="00994C03" w:rsidRDefault="00994C03" w:rsidP="00994C03"/>
    <w:p w14:paraId="61F4AEB3" w14:textId="77777777" w:rsidR="00994C03" w:rsidRDefault="00994C03" w:rsidP="00994C03"/>
    <w:p w14:paraId="02DEE39F" w14:textId="77777777" w:rsidR="00994C03" w:rsidRDefault="00994C03" w:rsidP="00994C03"/>
    <w:p w14:paraId="3BCEEF07" w14:textId="77777777" w:rsidR="00994C03" w:rsidRDefault="00994C03" w:rsidP="00994C03"/>
    <w:p w14:paraId="0CB4B617" w14:textId="77777777" w:rsidR="00994C03" w:rsidRDefault="00994C03" w:rsidP="00994C03"/>
    <w:p w14:paraId="0BBA52F8" w14:textId="77777777" w:rsidR="00994C03" w:rsidRDefault="00994C03" w:rsidP="00994C03"/>
    <w:p w14:paraId="060DB9EE" w14:textId="77777777" w:rsidR="00994C03" w:rsidRPr="005539A4" w:rsidRDefault="00994C03" w:rsidP="00994C03"/>
    <w:p w14:paraId="57A29E06" w14:textId="77777777" w:rsidR="0039095D" w:rsidRDefault="0039095D" w:rsidP="002321CB">
      <w:pPr>
        <w:pStyle w:val="Heading1"/>
      </w:pPr>
    </w:p>
    <w:p w14:paraId="14953FB9" w14:textId="77777777" w:rsidR="0039095D" w:rsidRDefault="0039095D"/>
    <w:p w14:paraId="3CBA5321" w14:textId="77777777" w:rsidR="0039095D" w:rsidRDefault="0039095D"/>
    <w:p w14:paraId="5313F84C" w14:textId="77777777" w:rsidR="0039095D" w:rsidRDefault="0039095D"/>
    <w:p w14:paraId="4029573F" w14:textId="77777777" w:rsidR="0039095D" w:rsidRDefault="0039095D"/>
    <w:p w14:paraId="0D04EB59" w14:textId="77777777" w:rsidR="0039095D" w:rsidRDefault="0039095D"/>
    <w:p w14:paraId="10C5788C" w14:textId="77777777" w:rsidR="0039095D" w:rsidRDefault="0039095D"/>
    <w:p w14:paraId="02AE43B7" w14:textId="77777777" w:rsidR="0039095D" w:rsidRDefault="0039095D"/>
    <w:p w14:paraId="72688770" w14:textId="77777777" w:rsidR="0039095D" w:rsidRDefault="0039095D"/>
    <w:p w14:paraId="2F20CA3A" w14:textId="77777777" w:rsidR="0039095D" w:rsidRDefault="0039095D"/>
    <w:p w14:paraId="17FAEB44" w14:textId="77777777" w:rsidR="0039095D" w:rsidRDefault="0039095D"/>
    <w:p w14:paraId="10203B2A" w14:textId="77777777" w:rsidR="0039095D" w:rsidRDefault="0039095D"/>
    <w:p w14:paraId="3F8A7B39" w14:textId="77777777" w:rsidR="0039095D" w:rsidRDefault="0039095D"/>
    <w:p w14:paraId="3EA5FFB1" w14:textId="77777777" w:rsidR="0039095D" w:rsidRDefault="0039095D"/>
    <w:p w14:paraId="014EF5CF" w14:textId="77777777" w:rsidR="0039095D" w:rsidRDefault="0039095D"/>
    <w:p w14:paraId="4D38A4C5" w14:textId="77777777" w:rsidR="0039095D" w:rsidRDefault="0039095D"/>
    <w:p w14:paraId="1115F79B" w14:textId="77777777" w:rsidR="0039095D" w:rsidRDefault="0039095D"/>
    <w:p w14:paraId="12C8B2AE" w14:textId="77777777" w:rsidR="0039095D" w:rsidRDefault="0039095D"/>
    <w:p w14:paraId="387B679F" w14:textId="77777777" w:rsidR="0039095D" w:rsidRDefault="0039095D"/>
    <w:p w14:paraId="71431141" w14:textId="77777777" w:rsidR="0039095D" w:rsidRDefault="0039095D"/>
    <w:p w14:paraId="34F9EA4B" w14:textId="77777777" w:rsidR="0039095D" w:rsidRDefault="0039095D"/>
    <w:p w14:paraId="729E0680" w14:textId="77777777" w:rsidR="0039095D" w:rsidRDefault="0039095D"/>
    <w:p w14:paraId="336C52BD" w14:textId="77777777" w:rsidR="0039095D" w:rsidRDefault="0039095D"/>
    <w:p w14:paraId="5DAEE869" w14:textId="77777777" w:rsidR="0039095D" w:rsidRDefault="0039095D"/>
    <w:p w14:paraId="1A16F67D" w14:textId="77777777" w:rsidR="0039095D" w:rsidRDefault="0039095D"/>
    <w:p w14:paraId="7DFAD3ED" w14:textId="77777777" w:rsidR="0039095D" w:rsidRDefault="0039095D"/>
    <w:p w14:paraId="1AA125FC" w14:textId="77777777" w:rsidR="0039095D" w:rsidRDefault="0039095D"/>
    <w:p w14:paraId="333AE3D4" w14:textId="77777777" w:rsidR="0039095D" w:rsidRDefault="0039095D"/>
    <w:p w14:paraId="75430717" w14:textId="77777777" w:rsidR="0039095D" w:rsidRDefault="0039095D"/>
    <w:p w14:paraId="2773FDB6" w14:textId="77777777" w:rsidR="0039095D" w:rsidRDefault="0039095D"/>
    <w:p w14:paraId="27D8E870" w14:textId="77777777" w:rsidR="0039095D" w:rsidRDefault="0039095D"/>
    <w:p w14:paraId="4759E8CE" w14:textId="77777777" w:rsidR="0039095D" w:rsidRDefault="0039095D"/>
    <w:p w14:paraId="5F44F1B0" w14:textId="77777777" w:rsidR="0039095D" w:rsidRDefault="0039095D"/>
    <w:p w14:paraId="72F8D862" w14:textId="77777777" w:rsidR="0039095D" w:rsidRDefault="0039095D"/>
    <w:p w14:paraId="4F921393" w14:textId="77777777" w:rsidR="0039095D" w:rsidRDefault="0039095D"/>
    <w:p w14:paraId="3205BE80" w14:textId="77777777" w:rsidR="0039095D" w:rsidRDefault="0039095D"/>
    <w:p w14:paraId="216A1503" w14:textId="77777777" w:rsidR="0039095D" w:rsidRDefault="0039095D"/>
    <w:p w14:paraId="7DB4C5C4" w14:textId="77777777" w:rsidR="0039095D" w:rsidRDefault="0039095D"/>
    <w:p w14:paraId="1B13DA74" w14:textId="77777777" w:rsidR="0039095D" w:rsidRDefault="0039095D"/>
    <w:p w14:paraId="63B05D7E" w14:textId="77777777" w:rsidR="0039095D" w:rsidRDefault="0039095D"/>
    <w:p w14:paraId="7FFFA44E" w14:textId="77777777" w:rsidR="0039095D" w:rsidRDefault="0039095D"/>
    <w:p w14:paraId="0D4F3601" w14:textId="77777777" w:rsidR="0039095D" w:rsidRDefault="0039095D"/>
    <w:p w14:paraId="32D78CF8" w14:textId="77777777" w:rsidR="0039095D" w:rsidRDefault="0039095D"/>
    <w:p w14:paraId="1247E04F" w14:textId="77777777" w:rsidR="0039095D" w:rsidRDefault="0039095D"/>
    <w:p w14:paraId="6A7504D9" w14:textId="77777777" w:rsidR="0039095D" w:rsidRDefault="0039095D"/>
    <w:p w14:paraId="2647E3FB" w14:textId="77777777" w:rsidR="0039095D" w:rsidRDefault="0039095D"/>
    <w:p w14:paraId="2F01E449" w14:textId="77777777" w:rsidR="0039095D" w:rsidRDefault="0039095D"/>
    <w:p w14:paraId="769F7EA9" w14:textId="77777777" w:rsidR="0039095D" w:rsidRDefault="0039095D"/>
    <w:p w14:paraId="5FCB17CC" w14:textId="77777777" w:rsidR="0039095D" w:rsidRDefault="0039095D"/>
    <w:p w14:paraId="0D5CD770" w14:textId="77777777" w:rsidR="0039095D" w:rsidRDefault="0039095D"/>
    <w:p w14:paraId="3DC18D7F" w14:textId="77777777" w:rsidR="0039095D" w:rsidRDefault="0039095D"/>
    <w:p w14:paraId="455E289D" w14:textId="77777777" w:rsidR="0039095D" w:rsidRDefault="0039095D"/>
    <w:p w14:paraId="4848E2F4" w14:textId="77777777" w:rsidR="0039095D" w:rsidRDefault="0039095D"/>
    <w:p w14:paraId="2F379544" w14:textId="77777777" w:rsidR="0039095D" w:rsidRDefault="0039095D"/>
    <w:p w14:paraId="02661764" w14:textId="77777777" w:rsidR="0039095D" w:rsidRDefault="0039095D"/>
    <w:p w14:paraId="219C07F5" w14:textId="77777777" w:rsidR="0039095D" w:rsidRDefault="0039095D"/>
    <w:p w14:paraId="79EA176C" w14:textId="77777777" w:rsidR="0039095D" w:rsidRDefault="0039095D"/>
    <w:p w14:paraId="24917DC7" w14:textId="77777777" w:rsidR="0039095D" w:rsidRDefault="0039095D"/>
    <w:p w14:paraId="7C92F25D" w14:textId="77777777" w:rsidR="0039095D" w:rsidRDefault="0039095D"/>
    <w:p w14:paraId="2C68C708" w14:textId="77777777" w:rsidR="0039095D" w:rsidRDefault="0039095D"/>
    <w:p w14:paraId="4AA85173" w14:textId="77777777" w:rsidR="0039095D" w:rsidRDefault="0039095D"/>
    <w:p w14:paraId="364996EC" w14:textId="77777777" w:rsidR="0039095D" w:rsidRDefault="0039095D"/>
    <w:p w14:paraId="402FB606" w14:textId="77777777" w:rsidR="0039095D" w:rsidRDefault="0039095D"/>
    <w:p w14:paraId="0166D94D" w14:textId="77777777" w:rsidR="0039095D" w:rsidRDefault="0039095D"/>
    <w:p w14:paraId="61AB1FA2" w14:textId="77777777" w:rsidR="0039095D" w:rsidRDefault="0039095D"/>
    <w:p w14:paraId="7CE980B0" w14:textId="77777777" w:rsidR="0039095D" w:rsidRDefault="0039095D"/>
    <w:p w14:paraId="24FAC864" w14:textId="77777777" w:rsidR="0039095D" w:rsidRDefault="0039095D"/>
    <w:p w14:paraId="43E65FE5" w14:textId="77777777" w:rsidR="0039095D" w:rsidRDefault="0039095D"/>
    <w:p w14:paraId="77F9BD8A" w14:textId="77777777" w:rsidR="0039095D" w:rsidRDefault="0039095D"/>
    <w:p w14:paraId="42E93FCF" w14:textId="77777777" w:rsidR="0039095D" w:rsidRDefault="0039095D"/>
    <w:p w14:paraId="0941B89A" w14:textId="77777777" w:rsidR="0039095D" w:rsidRDefault="0039095D"/>
    <w:p w14:paraId="39539B9A" w14:textId="77777777" w:rsidR="0039095D" w:rsidRDefault="0039095D"/>
    <w:p w14:paraId="57852A80" w14:textId="77777777" w:rsidR="0039095D" w:rsidRDefault="0039095D"/>
    <w:p w14:paraId="2ABC5C40" w14:textId="77777777" w:rsidR="0039095D" w:rsidRDefault="0039095D"/>
    <w:p w14:paraId="172BBE5F" w14:textId="77777777" w:rsidR="0039095D" w:rsidRDefault="0039095D"/>
    <w:p w14:paraId="0433020E" w14:textId="77777777" w:rsidR="0039095D" w:rsidRDefault="0039095D"/>
    <w:p w14:paraId="33E287C3" w14:textId="77777777" w:rsidR="0039095D" w:rsidRDefault="0039095D"/>
    <w:p w14:paraId="147F11EB" w14:textId="77777777" w:rsidR="0039095D" w:rsidRDefault="0039095D"/>
    <w:p w14:paraId="69DF222F" w14:textId="77777777" w:rsidR="0039095D" w:rsidRDefault="0039095D"/>
    <w:p w14:paraId="302F5FA8" w14:textId="77777777" w:rsidR="0039095D" w:rsidRDefault="0039095D"/>
    <w:p w14:paraId="2475902B" w14:textId="77777777" w:rsidR="0039095D" w:rsidRDefault="0039095D"/>
    <w:sectPr w:rsidR="0039095D" w:rsidSect="0039095D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6B7B3" w14:textId="77777777" w:rsidR="004132AB" w:rsidRDefault="004132AB" w:rsidP="00502237">
      <w:pPr>
        <w:spacing w:after="0" w:line="240" w:lineRule="auto"/>
      </w:pPr>
      <w:r>
        <w:separator/>
      </w:r>
    </w:p>
  </w:endnote>
  <w:endnote w:type="continuationSeparator" w:id="0">
    <w:p w14:paraId="6894F37F" w14:textId="77777777" w:rsidR="004132AB" w:rsidRDefault="004132AB" w:rsidP="0050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87DD4" w14:textId="77777777" w:rsidR="00425944" w:rsidRDefault="00A414CE">
    <w:pPr>
      <w:pStyle w:val="Footer"/>
      <w:jc w:val="right"/>
    </w:pPr>
    <w:r w:rsidRPr="00A414CE">
      <w:rPr>
        <w:noProof/>
      </w:rPr>
      <w:drawing>
        <wp:inline distT="0" distB="0" distL="0" distR="0" wp14:anchorId="2D7DF157" wp14:editId="53A04F7A">
          <wp:extent cx="1609725" cy="647700"/>
          <wp:effectExtent l="0" t="0" r="9525" b="0"/>
          <wp:docPr id="2" name="Picture 2" descr="D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5944">
      <w:tab/>
      <w:t>Confidential</w:t>
    </w:r>
    <w:r w:rsidR="00425944">
      <w:tab/>
    </w:r>
    <w:sdt>
      <w:sdtPr>
        <w:id w:val="-10604046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25944">
          <w:fldChar w:fldCharType="begin"/>
        </w:r>
        <w:r w:rsidR="00425944">
          <w:instrText xml:space="preserve"> PAGE   \* MERGEFORMAT </w:instrText>
        </w:r>
        <w:r w:rsidR="00425944">
          <w:fldChar w:fldCharType="separate"/>
        </w:r>
        <w:r w:rsidR="005334E8">
          <w:rPr>
            <w:noProof/>
          </w:rPr>
          <w:t>6</w:t>
        </w:r>
        <w:r w:rsidR="00425944">
          <w:rPr>
            <w:noProof/>
          </w:rPr>
          <w:fldChar w:fldCharType="end"/>
        </w:r>
      </w:sdtContent>
    </w:sdt>
  </w:p>
  <w:p w14:paraId="7EC010FE" w14:textId="77777777" w:rsidR="00425944" w:rsidRDefault="00425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8484F" w14:textId="77777777" w:rsidR="004132AB" w:rsidRDefault="004132AB" w:rsidP="00502237">
      <w:pPr>
        <w:spacing w:after="0" w:line="240" w:lineRule="auto"/>
      </w:pPr>
      <w:r>
        <w:separator/>
      </w:r>
    </w:p>
  </w:footnote>
  <w:footnote w:type="continuationSeparator" w:id="0">
    <w:p w14:paraId="5F73011D" w14:textId="77777777" w:rsidR="004132AB" w:rsidRDefault="004132AB" w:rsidP="00502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DE444" w14:textId="77777777" w:rsidR="00502237" w:rsidRDefault="0039095D" w:rsidP="0039095D">
    <w:pPr>
      <w:pStyle w:val="Head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EFB39E" wp14:editId="77CA7881">
              <wp:simplePos x="0" y="0"/>
              <wp:positionH relativeFrom="margin">
                <wp:posOffset>-4658995</wp:posOffset>
              </wp:positionH>
              <wp:positionV relativeFrom="margin">
                <wp:posOffset>4065270</wp:posOffset>
              </wp:positionV>
              <wp:extent cx="8048625" cy="280035"/>
              <wp:effectExtent l="0" t="1905" r="26670" b="2667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8048625" cy="2800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7465F8" w14:textId="5C132B72" w:rsidR="00502237" w:rsidRDefault="00E11A1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32AB">
                                <w:rPr>
                                  <w:color w:val="FFFFFF" w:themeColor="background1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User Story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EFB39E" id="Rectangle 197" o:spid="_x0000_s1029" style="position:absolute;left:0;text-align:left;margin-left:-366.85pt;margin-top:320.1pt;width:633.75pt;height:22.0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" fillcolor="white [3212]" strokecolor="white [3212]" strokeweight="1pt">
              <v:textbox>
                <w:txbxContent>
                  <w:p w14:paraId="757465F8" w14:textId="5C132B72" w:rsidR="00502237" w:rsidRDefault="00E11A1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132AB">
                          <w:rPr>
                            <w:color w:val="FFFFFF" w:themeColor="background1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User Story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02237"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E1768"/>
    <w:multiLevelType w:val="hybridMultilevel"/>
    <w:tmpl w:val="4FEA5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1238"/>
    <w:multiLevelType w:val="hybridMultilevel"/>
    <w:tmpl w:val="4C00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26E0"/>
    <w:multiLevelType w:val="hybridMultilevel"/>
    <w:tmpl w:val="11EA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0036E"/>
    <w:multiLevelType w:val="hybridMultilevel"/>
    <w:tmpl w:val="65747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AB"/>
    <w:rsid w:val="00064354"/>
    <w:rsid w:val="0007478D"/>
    <w:rsid w:val="001250B3"/>
    <w:rsid w:val="0016408C"/>
    <w:rsid w:val="002321CB"/>
    <w:rsid w:val="002C381F"/>
    <w:rsid w:val="00322412"/>
    <w:rsid w:val="0039095D"/>
    <w:rsid w:val="004132AB"/>
    <w:rsid w:val="00425944"/>
    <w:rsid w:val="00502237"/>
    <w:rsid w:val="005334E8"/>
    <w:rsid w:val="0067402A"/>
    <w:rsid w:val="007330AC"/>
    <w:rsid w:val="00784910"/>
    <w:rsid w:val="007A082F"/>
    <w:rsid w:val="00980A0B"/>
    <w:rsid w:val="00994C03"/>
    <w:rsid w:val="00A0771A"/>
    <w:rsid w:val="00A414CE"/>
    <w:rsid w:val="00A95955"/>
    <w:rsid w:val="00B64FBF"/>
    <w:rsid w:val="00BA0F37"/>
    <w:rsid w:val="00C00BDF"/>
    <w:rsid w:val="00DE5ED7"/>
    <w:rsid w:val="00E11A1A"/>
    <w:rsid w:val="00FA0FF6"/>
    <w:rsid w:val="00F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F4CC"/>
  <w15:chartTrackingRefBased/>
  <w15:docId w15:val="{5ECCC6DA-B0B0-4EB1-BC07-1C7B70CC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22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223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0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37"/>
  </w:style>
  <w:style w:type="paragraph" w:styleId="Footer">
    <w:name w:val="footer"/>
    <w:basedOn w:val="Normal"/>
    <w:link w:val="FooterChar"/>
    <w:uiPriority w:val="99"/>
    <w:unhideWhenUsed/>
    <w:rsid w:val="0050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37"/>
  </w:style>
  <w:style w:type="character" w:customStyle="1" w:styleId="Heading1Char">
    <w:name w:val="Heading 1 Char"/>
    <w:basedOn w:val="DefaultParagraphFont"/>
    <w:link w:val="Heading1"/>
    <w:uiPriority w:val="9"/>
    <w:rsid w:val="00FF0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59A"/>
    <w:pPr>
      <w:outlineLvl w:val="9"/>
    </w:pPr>
  </w:style>
  <w:style w:type="paragraph" w:styleId="ListParagraph">
    <w:name w:val="List Paragraph"/>
    <w:basedOn w:val="Normal"/>
    <w:uiPriority w:val="34"/>
    <w:qFormat/>
    <w:rsid w:val="00994C03"/>
    <w:pPr>
      <w:spacing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95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59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DE5ED7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DE5ED7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E5ED7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DE5ED7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DE5ED7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E5E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5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OT_Changes_Noted\Documentation\DOCUMENT%20TITLE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User List web part features for different users based on their Subscriptions.</Abstract>
  <CompanyAddress/>
  <CompanyPhone/>
  <CompanyFax/>
  <CompanyEmail>SOURABHK@GLOBALNESTSOLUTIONS.COM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CF3D7-D7FB-4098-8B8D-9F96EFD3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 - Copy</Template>
  <TotalTime>72</TotalTime>
  <Pages>7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subject>User List Web Part</dc:subject>
  <dc:creator>Sourabh Kulkarni</dc:creator>
  <cp:keywords/>
  <dc:description/>
  <cp:lastModifiedBy>Sourabh Kulkarni</cp:lastModifiedBy>
  <cp:revision>2</cp:revision>
  <dcterms:created xsi:type="dcterms:W3CDTF">2021-07-13T16:31:00Z</dcterms:created>
  <dcterms:modified xsi:type="dcterms:W3CDTF">2021-07-13T17:43:00Z</dcterms:modified>
</cp:coreProperties>
</file>